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20ED9" w14:textId="24A07353" w:rsidR="00B27F7D" w:rsidRDefault="00B27F7D"/>
    <w:p w14:paraId="3A74FE7C" w14:textId="77777777" w:rsidR="00B27F7D" w:rsidRDefault="00B27F7D"/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</w:tblPr>
      <w:tblGrid>
        <w:gridCol w:w="1555"/>
        <w:gridCol w:w="4252"/>
        <w:gridCol w:w="1559"/>
        <w:gridCol w:w="1984"/>
      </w:tblGrid>
      <w:tr w:rsidR="00663403" w14:paraId="46F77EAA" w14:textId="77777777" w:rsidTr="006C0563">
        <w:trPr>
          <w:cantSplit/>
          <w:trHeight w:val="360"/>
        </w:trPr>
        <w:tc>
          <w:tcPr>
            <w:tcW w:w="1555" w:type="dxa"/>
            <w:vAlign w:val="center"/>
          </w:tcPr>
          <w:p w14:paraId="55EF64B4" w14:textId="77777777" w:rsidR="002245D3" w:rsidRDefault="002245D3" w:rsidP="005A6175">
            <w:proofErr w:type="spellStart"/>
            <w:r>
              <w:t>Cliente</w:t>
            </w:r>
            <w:proofErr w:type="spellEnd"/>
          </w:p>
        </w:tc>
        <w:tc>
          <w:tcPr>
            <w:tcW w:w="4252" w:type="dxa"/>
            <w:vAlign w:val="center"/>
          </w:tcPr>
          <w:p w14:paraId="5BF72FB2" w14:textId="148A45B4" w:rsidR="000E4A44" w:rsidRDefault="009515C2" w:rsidP="009515C2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</w:t>
            </w:r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{</w:t>
            </w:r>
            <w:proofErr w:type="spellStart"/>
            <w:r w:rsidR="00091253">
              <w:rPr>
                <w:rFonts w:ascii="Consolas" w:hAnsi="Consolas" w:cs="Consolas"/>
                <w:color w:val="24292E"/>
                <w:sz w:val="20"/>
                <w:szCs w:val="20"/>
              </w:rPr>
              <w:t>cliente</w:t>
            </w:r>
            <w:proofErr w:type="spellEnd"/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14:paraId="34EDA57E" w14:textId="77777777" w:rsidR="000E4A44" w:rsidRDefault="002245D3" w:rsidP="005A6175">
            <w:proofErr w:type="spellStart"/>
            <w:r>
              <w:t>Fecha</w:t>
            </w:r>
            <w:proofErr w:type="spellEnd"/>
          </w:p>
        </w:tc>
        <w:tc>
          <w:tcPr>
            <w:tcW w:w="1984" w:type="dxa"/>
            <w:vAlign w:val="center"/>
          </w:tcPr>
          <w:p w14:paraId="1BF2A6D8" w14:textId="521E52F5" w:rsidR="000E4A44" w:rsidRDefault="00AF2E58" w:rsidP="00152B4C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</w:t>
            </w:r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{</w:t>
            </w:r>
            <w:proofErr w:type="spellStart"/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fecha</w:t>
            </w:r>
            <w:proofErr w:type="spellEnd"/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663403" w14:paraId="5718A7AF" w14:textId="77777777" w:rsidTr="006C0563">
        <w:trPr>
          <w:cantSplit/>
          <w:trHeight w:val="360"/>
        </w:trPr>
        <w:tc>
          <w:tcPr>
            <w:tcW w:w="1555" w:type="dxa"/>
            <w:vAlign w:val="center"/>
          </w:tcPr>
          <w:p w14:paraId="1FC32391" w14:textId="77777777" w:rsidR="000E4A44" w:rsidRDefault="002245D3" w:rsidP="005A6175">
            <w:r>
              <w:t>Motor</w:t>
            </w:r>
          </w:p>
        </w:tc>
        <w:tc>
          <w:tcPr>
            <w:tcW w:w="4252" w:type="dxa"/>
            <w:vAlign w:val="center"/>
          </w:tcPr>
          <w:p w14:paraId="1C38230E" w14:textId="515FDF0B" w:rsidR="000E4A44" w:rsidRDefault="009515C2" w:rsidP="00152B4C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</w:t>
            </w:r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motor</w:t>
            </w:r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  <w:r w:rsidR="00B64953"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 w:rsidR="006B23DE">
              <w:rPr>
                <w:rFonts w:ascii="Consolas" w:hAnsi="Consolas" w:cs="Consolas"/>
                <w:color w:val="24292E"/>
                <w:sz w:val="20"/>
                <w:szCs w:val="20"/>
              </w:rPr>
              <w:t>(</w:t>
            </w:r>
            <w:r w:rsidR="00B64953">
              <w:rPr>
                <w:rFonts w:ascii="Consolas" w:hAnsi="Consolas" w:cs="Consolas"/>
                <w:color w:val="24292E"/>
                <w:sz w:val="20"/>
                <w:szCs w:val="20"/>
              </w:rPr>
              <w:t>$</w:t>
            </w:r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{</w:t>
            </w:r>
            <w:proofErr w:type="spellStart"/>
            <w:r w:rsidR="00B64953">
              <w:rPr>
                <w:rFonts w:ascii="Consolas" w:hAnsi="Consolas" w:cs="Consolas"/>
                <w:color w:val="24292E"/>
                <w:sz w:val="20"/>
                <w:szCs w:val="20"/>
              </w:rPr>
              <w:t>aplicacion</w:t>
            </w:r>
            <w:proofErr w:type="spellEnd"/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  <w:r w:rsidR="006B23DE">
              <w:rPr>
                <w:rFonts w:ascii="Consolas" w:hAnsi="Consolas" w:cs="Consolas"/>
                <w:color w:val="24292E"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14:paraId="30A59E76" w14:textId="77777777" w:rsidR="000E4A44" w:rsidRDefault="002245D3" w:rsidP="005A6175">
            <w:proofErr w:type="spellStart"/>
            <w:r>
              <w:t>Presupuesto</w:t>
            </w:r>
            <w:proofErr w:type="spellEnd"/>
            <w:r>
              <w:t xml:space="preserve"> Nº</w:t>
            </w:r>
          </w:p>
        </w:tc>
        <w:tc>
          <w:tcPr>
            <w:tcW w:w="1984" w:type="dxa"/>
            <w:vAlign w:val="center"/>
          </w:tcPr>
          <w:p w14:paraId="5CBCEE8E" w14:textId="3F35F87A" w:rsidR="000E4A44" w:rsidRDefault="00AF2E58" w:rsidP="00152B4C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</w:t>
            </w:r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{</w:t>
            </w:r>
            <w:proofErr w:type="spellStart"/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numero</w:t>
            </w:r>
            <w:proofErr w:type="spellEnd"/>
            <w:r w:rsidR="00E63B89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</w:tbl>
    <w:p w14:paraId="67E5C634" w14:textId="77777777" w:rsidR="005A6175" w:rsidRDefault="005A6175"/>
    <w:tbl>
      <w:tblPr>
        <w:tblStyle w:val="TableGrid"/>
        <w:tblW w:w="5001" w:type="pct"/>
        <w:tblLayout w:type="fixed"/>
        <w:tblLook w:val="0620" w:firstRow="1" w:lastRow="0" w:firstColumn="0" w:lastColumn="0" w:noHBand="1" w:noVBand="1"/>
      </w:tblPr>
      <w:tblGrid>
        <w:gridCol w:w="3539"/>
        <w:gridCol w:w="1135"/>
        <w:gridCol w:w="3259"/>
        <w:gridCol w:w="1419"/>
      </w:tblGrid>
      <w:tr w:rsidR="002245D3" w14:paraId="72C38D2A" w14:textId="77777777" w:rsidTr="00110935">
        <w:trPr>
          <w:trHeight w:val="360"/>
          <w:tblHeader/>
        </w:trPr>
        <w:tc>
          <w:tcPr>
            <w:tcW w:w="3539" w:type="dxa"/>
            <w:shd w:val="clear" w:color="auto" w:fill="F2F2F2" w:themeFill="background1" w:themeFillShade="F2"/>
          </w:tcPr>
          <w:p w14:paraId="74F1ACBA" w14:textId="77777777" w:rsidR="002245D3" w:rsidRDefault="002245D3" w:rsidP="005A6175">
            <w:r>
              <w:t xml:space="preserve">Mano de </w:t>
            </w:r>
            <w:proofErr w:type="spellStart"/>
            <w:r>
              <w:t>Obra</w:t>
            </w:r>
            <w:proofErr w:type="spellEnd"/>
          </w:p>
        </w:tc>
        <w:tc>
          <w:tcPr>
            <w:tcW w:w="1135" w:type="dxa"/>
            <w:shd w:val="clear" w:color="auto" w:fill="F2F2F2" w:themeFill="background1" w:themeFillShade="F2"/>
          </w:tcPr>
          <w:p w14:paraId="767C54BA" w14:textId="77777777" w:rsidR="002245D3" w:rsidRDefault="002245D3" w:rsidP="005A6175"/>
        </w:tc>
        <w:tc>
          <w:tcPr>
            <w:tcW w:w="3259" w:type="dxa"/>
            <w:shd w:val="clear" w:color="auto" w:fill="F2F2F2" w:themeFill="background1" w:themeFillShade="F2"/>
          </w:tcPr>
          <w:p w14:paraId="1ACB58D6" w14:textId="77777777" w:rsidR="002245D3" w:rsidRDefault="002245D3" w:rsidP="005A6175">
            <w:proofErr w:type="spellStart"/>
            <w:r>
              <w:t>Repuestos</w:t>
            </w:r>
            <w:proofErr w:type="spellEnd"/>
          </w:p>
        </w:tc>
        <w:tc>
          <w:tcPr>
            <w:tcW w:w="1419" w:type="dxa"/>
            <w:shd w:val="clear" w:color="auto" w:fill="F2F2F2" w:themeFill="background1" w:themeFillShade="F2"/>
          </w:tcPr>
          <w:p w14:paraId="061BC790" w14:textId="77777777" w:rsidR="002245D3" w:rsidRDefault="002245D3" w:rsidP="00163689"/>
        </w:tc>
      </w:tr>
      <w:tr w:rsidR="004A321F" w14:paraId="18DFA7FA" w14:textId="77777777" w:rsidTr="00110935">
        <w:trPr>
          <w:trHeight w:val="360"/>
        </w:trPr>
        <w:tc>
          <w:tcPr>
            <w:tcW w:w="3539" w:type="dxa"/>
          </w:tcPr>
          <w:p w14:paraId="530B8AC1" w14:textId="325DAAC3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7CD6E9BF" w14:textId="7776D649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5BD24A35" w14:textId="5F4A2F8A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2D75BCFB" w14:textId="41C4CE59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339B9056" w14:textId="77777777" w:rsidTr="00110935">
        <w:trPr>
          <w:trHeight w:val="360"/>
        </w:trPr>
        <w:tc>
          <w:tcPr>
            <w:tcW w:w="3539" w:type="dxa"/>
          </w:tcPr>
          <w:p w14:paraId="573BDD89" w14:textId="4E6CD534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2EAEC80F" w14:textId="2507A056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023DA186" w14:textId="3C0EB772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116A3C64" w14:textId="362D0858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141F9125" w14:textId="77777777" w:rsidTr="00110935">
        <w:trPr>
          <w:trHeight w:val="360"/>
        </w:trPr>
        <w:tc>
          <w:tcPr>
            <w:tcW w:w="3539" w:type="dxa"/>
          </w:tcPr>
          <w:p w14:paraId="71FD1313" w14:textId="403C07FA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14D1A5F5" w14:textId="309ED9C9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49D86AC4" w14:textId="380AD784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0E84B4FA" w14:textId="78A5F3E7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6DEE2F8C" w14:textId="77777777" w:rsidTr="00110935">
        <w:trPr>
          <w:trHeight w:val="360"/>
        </w:trPr>
        <w:tc>
          <w:tcPr>
            <w:tcW w:w="3539" w:type="dxa"/>
          </w:tcPr>
          <w:p w14:paraId="1A10065F" w14:textId="5A0AE4B9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73D11A63" w14:textId="5915C5F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37EE4ACA" w14:textId="12FAB334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4BB806EA" w14:textId="118AE041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2DDBD2C1" w14:textId="77777777" w:rsidTr="00110935">
        <w:trPr>
          <w:trHeight w:val="360"/>
        </w:trPr>
        <w:tc>
          <w:tcPr>
            <w:tcW w:w="3539" w:type="dxa"/>
          </w:tcPr>
          <w:p w14:paraId="65A30751" w14:textId="6EF5846A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3A5C9933" w14:textId="3359702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0D6E0D27" w14:textId="36B999F9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51FB398E" w14:textId="17C9D07E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52DCB580" w14:textId="77777777" w:rsidTr="00110935">
        <w:trPr>
          <w:trHeight w:val="360"/>
        </w:trPr>
        <w:tc>
          <w:tcPr>
            <w:tcW w:w="3539" w:type="dxa"/>
          </w:tcPr>
          <w:p w14:paraId="65310B9B" w14:textId="5BE5D656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25971CD1" w14:textId="09312C18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313939CB" w14:textId="1FA6F249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7B6AFF9A" w14:textId="3450321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19DC829D" w14:textId="77777777" w:rsidTr="00110935">
        <w:trPr>
          <w:trHeight w:val="360"/>
        </w:trPr>
        <w:tc>
          <w:tcPr>
            <w:tcW w:w="3539" w:type="dxa"/>
          </w:tcPr>
          <w:p w14:paraId="782BC165" w14:textId="1B5C7697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41A72DFC" w14:textId="3E753B9B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459C04C6" w14:textId="62A992F0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0D6FECCF" w14:textId="039D63D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090B6182" w14:textId="77777777" w:rsidTr="00110935">
        <w:trPr>
          <w:trHeight w:val="360"/>
        </w:trPr>
        <w:tc>
          <w:tcPr>
            <w:tcW w:w="3539" w:type="dxa"/>
          </w:tcPr>
          <w:p w14:paraId="3B8B8A77" w14:textId="453E2E0F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734BD15E" w14:textId="327C8D9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3EABF0B2" w14:textId="1E76F8C7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653DA5B8" w14:textId="480AC76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1DFF8866" w14:textId="77777777" w:rsidTr="00110935">
        <w:trPr>
          <w:trHeight w:val="360"/>
        </w:trPr>
        <w:tc>
          <w:tcPr>
            <w:tcW w:w="3539" w:type="dxa"/>
          </w:tcPr>
          <w:p w14:paraId="14A86DA7" w14:textId="7D79DFEB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1C8366B4" w14:textId="6F4FA87F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7807C25B" w14:textId="553299DF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5CB81B63" w14:textId="60918886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636F7FA1" w14:textId="77777777" w:rsidTr="00110935">
        <w:trPr>
          <w:trHeight w:val="360"/>
        </w:trPr>
        <w:tc>
          <w:tcPr>
            <w:tcW w:w="3539" w:type="dxa"/>
          </w:tcPr>
          <w:p w14:paraId="6F2065F4" w14:textId="47903ED8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48F4249F" w14:textId="5E001283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592DBFA7" w14:textId="1145E6F7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4B1E45FB" w14:textId="4A2F540C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20D8050A" w14:textId="77777777" w:rsidTr="00110935">
        <w:trPr>
          <w:trHeight w:val="360"/>
        </w:trPr>
        <w:tc>
          <w:tcPr>
            <w:tcW w:w="3539" w:type="dxa"/>
          </w:tcPr>
          <w:p w14:paraId="47802E56" w14:textId="03C7C3B5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1B7E73D5" w14:textId="43D30787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5D2E7D02" w14:textId="41BA5B3C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5B7E8C44" w14:textId="637A7D81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6A98D6C2" w14:textId="77777777" w:rsidTr="00110935">
        <w:trPr>
          <w:trHeight w:val="360"/>
        </w:trPr>
        <w:tc>
          <w:tcPr>
            <w:tcW w:w="3539" w:type="dxa"/>
          </w:tcPr>
          <w:p w14:paraId="1A461F89" w14:textId="21ABA510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0F348884" w14:textId="2F7799D4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6D65D6D7" w14:textId="57DAC10C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76EFDA5B" w14:textId="6D2DB12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6E9EA987" w14:textId="77777777" w:rsidTr="00110935">
        <w:trPr>
          <w:trHeight w:val="360"/>
        </w:trPr>
        <w:tc>
          <w:tcPr>
            <w:tcW w:w="3539" w:type="dxa"/>
          </w:tcPr>
          <w:p w14:paraId="0473BA81" w14:textId="50E81407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66C69B29" w14:textId="1A553787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6C3B6BDA" w14:textId="7E2CD088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3EA582FB" w14:textId="0CF2FA18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67067D0F" w14:textId="77777777" w:rsidTr="00110935">
        <w:trPr>
          <w:trHeight w:val="360"/>
        </w:trPr>
        <w:tc>
          <w:tcPr>
            <w:tcW w:w="3539" w:type="dxa"/>
          </w:tcPr>
          <w:p w14:paraId="57DA91C8" w14:textId="725539BD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77179BAA" w14:textId="524003E5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5FBBCC2E" w14:textId="1848F62F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4294F1A1" w14:textId="6071302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1A271F97" w14:textId="77777777" w:rsidTr="00110935">
        <w:trPr>
          <w:trHeight w:val="360"/>
        </w:trPr>
        <w:tc>
          <w:tcPr>
            <w:tcW w:w="3539" w:type="dxa"/>
          </w:tcPr>
          <w:p w14:paraId="7EF8A4E7" w14:textId="4A9508C3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23DB26CF" w14:textId="7CE23776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296C9477" w14:textId="42191774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458854B9" w14:textId="715216CC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3C2AE673" w14:textId="77777777" w:rsidTr="00110935">
        <w:trPr>
          <w:trHeight w:val="360"/>
        </w:trPr>
        <w:tc>
          <w:tcPr>
            <w:tcW w:w="3539" w:type="dxa"/>
          </w:tcPr>
          <w:p w14:paraId="69F3AA49" w14:textId="527DF97B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43D8A8D5" w14:textId="0D76B0D1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69D1C5F3" w14:textId="57A5A7B0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2FA3DB90" w14:textId="754171E3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698CA554" w14:textId="77777777" w:rsidTr="00110935">
        <w:trPr>
          <w:trHeight w:val="360"/>
        </w:trPr>
        <w:tc>
          <w:tcPr>
            <w:tcW w:w="3539" w:type="dxa"/>
          </w:tcPr>
          <w:p w14:paraId="54D79A06" w14:textId="45D8B8F4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6E3CC69F" w14:textId="1D69FAA6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2C9CB7ED" w14:textId="091EF005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1348C3CF" w14:textId="6ABB135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1E078C21" w14:textId="77777777" w:rsidTr="00110935">
        <w:trPr>
          <w:trHeight w:val="360"/>
        </w:trPr>
        <w:tc>
          <w:tcPr>
            <w:tcW w:w="3539" w:type="dxa"/>
          </w:tcPr>
          <w:p w14:paraId="53AF6C25" w14:textId="263C373E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0BD49F1C" w14:textId="05C1790A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76E8BC93" w14:textId="02EAA492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59975793" w14:textId="25E0DC06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v18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4E5AEA91" w14:textId="77777777" w:rsidTr="00110935">
        <w:trPr>
          <w:trHeight w:val="360"/>
        </w:trPr>
        <w:tc>
          <w:tcPr>
            <w:tcW w:w="3539" w:type="dxa"/>
          </w:tcPr>
          <w:p w14:paraId="22978CC8" w14:textId="6F200DC0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2B009060" w14:textId="6A4D3A17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x19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4FAF83CC" w14:textId="7EB823B7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r19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1B60098B" w14:textId="3E65A49A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v19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55F9CF92" w14:textId="77777777" w:rsidTr="00110935">
        <w:trPr>
          <w:trHeight w:val="360"/>
        </w:trPr>
        <w:tc>
          <w:tcPr>
            <w:tcW w:w="3539" w:type="dxa"/>
          </w:tcPr>
          <w:p w14:paraId="10E5AB0C" w14:textId="3BBC82D9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55DFB430" w14:textId="2FBA6CCF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0210848F" w14:textId="749A7171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4EBA23BC" w14:textId="5C687A4A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v20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2EF60754" w14:textId="77777777" w:rsidTr="00110935">
        <w:trPr>
          <w:trHeight w:val="360"/>
        </w:trPr>
        <w:tc>
          <w:tcPr>
            <w:tcW w:w="3539" w:type="dxa"/>
          </w:tcPr>
          <w:p w14:paraId="6B9CF093" w14:textId="49F4A1AA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7EC61DC0" w14:textId="1DECFC9F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117053C0" w14:textId="63FEED0A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1D49B01D" w14:textId="2F285AA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v21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3D86CE87" w14:textId="77777777" w:rsidTr="00110935">
        <w:trPr>
          <w:trHeight w:val="360"/>
        </w:trPr>
        <w:tc>
          <w:tcPr>
            <w:tcW w:w="3539" w:type="dxa"/>
          </w:tcPr>
          <w:p w14:paraId="2F83DD3C" w14:textId="48EAC0A3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70CB17B7" w14:textId="27A414D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3A59CE47" w14:textId="45D8958A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224B4AF1" w14:textId="3A297BA0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v22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7EE4C125" w14:textId="77777777" w:rsidTr="00110935">
        <w:trPr>
          <w:trHeight w:val="360"/>
        </w:trPr>
        <w:tc>
          <w:tcPr>
            <w:tcW w:w="3539" w:type="dxa"/>
          </w:tcPr>
          <w:p w14:paraId="77ADD5C0" w14:textId="70ED0ACC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62EE163E" w14:textId="5CBF3A1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62D82D26" w14:textId="20EDA11B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1A4908D6" w14:textId="6478783F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v23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7496F6F5" w14:textId="77777777" w:rsidTr="00110935">
        <w:trPr>
          <w:trHeight w:val="360"/>
        </w:trPr>
        <w:tc>
          <w:tcPr>
            <w:tcW w:w="3539" w:type="dxa"/>
          </w:tcPr>
          <w:p w14:paraId="28D2AC9E" w14:textId="50C42F4A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1135" w:type="dxa"/>
          </w:tcPr>
          <w:p w14:paraId="3534ECC3" w14:textId="2F256079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4A6BB3A1" w14:textId="574A57B5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20D70992" w14:textId="7CAA01E4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v24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18C14AB8" w14:textId="77777777" w:rsidTr="00110935">
        <w:trPr>
          <w:trHeight w:val="360"/>
        </w:trPr>
        <w:tc>
          <w:tcPr>
            <w:tcW w:w="3539" w:type="dxa"/>
          </w:tcPr>
          <w:p w14:paraId="5E8D1BCC" w14:textId="11571B67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6670589E" w14:textId="47F2D80D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7F049ABC" w14:textId="5A139EDB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6EB1095E" w14:textId="21179572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v25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7692719C" w14:textId="77777777" w:rsidTr="00110935">
        <w:trPr>
          <w:trHeight w:val="360"/>
        </w:trPr>
        <w:tc>
          <w:tcPr>
            <w:tcW w:w="3539" w:type="dxa"/>
          </w:tcPr>
          <w:p w14:paraId="4A5C3A27" w14:textId="55C2F903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4F2FC4AE" w14:textId="4A57393F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7699313B" w14:textId="3DC22B2C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6E02A575" w14:textId="20CCF595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v26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A321F" w14:paraId="4F6CE549" w14:textId="77777777" w:rsidTr="00110935">
        <w:trPr>
          <w:trHeight w:val="360"/>
        </w:trPr>
        <w:tc>
          <w:tcPr>
            <w:tcW w:w="3539" w:type="dxa"/>
          </w:tcPr>
          <w:p w14:paraId="6B1D7477" w14:textId="33D7C394" w:rsidR="004A321F" w:rsidRDefault="00D47A53" w:rsidP="004A321F"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o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2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135" w:type="dxa"/>
          </w:tcPr>
          <w:p w14:paraId="6409F0BD" w14:textId="481EC3CB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x2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3259" w:type="dxa"/>
          </w:tcPr>
          <w:p w14:paraId="6C657812" w14:textId="5CFF1B3D" w:rsidR="004A321F" w:rsidRDefault="00D47A53" w:rsidP="004A321F">
            <w:pPr>
              <w:pStyle w:val="Amount"/>
              <w:jc w:val="left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r2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  <w:tc>
          <w:tcPr>
            <w:tcW w:w="1419" w:type="dxa"/>
          </w:tcPr>
          <w:p w14:paraId="0BBC3C95" w14:textId="71F60D53" w:rsidR="004A321F" w:rsidRDefault="00D47A53" w:rsidP="004A321F">
            <w:pPr>
              <w:jc w:val="center"/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v2</w:t>
            </w:r>
            <w:r w:rsidR="004A321F" w:rsidRPr="008B7E8E">
              <w:rPr>
                <w:rFonts w:ascii="Consolas" w:hAnsi="Consolas" w:cs="Consolas"/>
                <w:color w:val="24292E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6C0563" w:rsidRPr="006C0563" w14:paraId="1FB9657C" w14:textId="77777777" w:rsidTr="00110935">
        <w:tblPrEx>
          <w:tblBorders>
            <w:insideH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691"/>
        </w:trPr>
        <w:tc>
          <w:tcPr>
            <w:tcW w:w="9352" w:type="dxa"/>
            <w:gridSpan w:val="4"/>
          </w:tcPr>
          <w:p w14:paraId="1FA51476" w14:textId="6A1B4B57" w:rsidR="006C0563" w:rsidRPr="00152B4C" w:rsidRDefault="006C0563" w:rsidP="006C0563">
            <w:pPr>
              <w:rPr>
                <w:lang w:val="es-ES"/>
              </w:rPr>
            </w:pPr>
            <w:r w:rsidRPr="006C0563">
              <w:rPr>
                <w:lang w:val="es-ES"/>
              </w:rPr>
              <w:t xml:space="preserve">Total mano de obra: </w:t>
            </w:r>
            <w:r w:rsidR="000B0126">
              <w:rPr>
                <w:lang w:val="es-ES"/>
              </w:rPr>
              <w:t xml:space="preserve"> </w:t>
            </w:r>
            <w:r w:rsidR="000B0126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$</w:t>
            </w:r>
            <w:r w:rsidR="00D47A53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{</w:t>
            </w:r>
            <w:proofErr w:type="spellStart"/>
            <w:proofErr w:type="gramStart"/>
            <w:r w:rsidR="004A321F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totOp</w:t>
            </w:r>
            <w:proofErr w:type="spellEnd"/>
            <w:r w:rsidR="00D47A53">
              <w:rPr>
                <w:lang w:val="es-ES"/>
              </w:rPr>
              <w:t>}</w:t>
            </w:r>
            <w:r>
              <w:rPr>
                <w:lang w:val="es-ES"/>
              </w:rPr>
              <w:t xml:space="preserve">   </w:t>
            </w:r>
            <w:proofErr w:type="gramEnd"/>
            <w:r>
              <w:rPr>
                <w:lang w:val="es-ES"/>
              </w:rPr>
              <w:t xml:space="preserve">                                             </w:t>
            </w:r>
            <w:r w:rsidR="00A5435E">
              <w:rPr>
                <w:lang w:val="es-ES"/>
              </w:rPr>
              <w:t xml:space="preserve">                      </w:t>
            </w:r>
            <w:r w:rsidR="00334FC1">
              <w:rPr>
                <w:lang w:val="es-ES"/>
              </w:rPr>
              <w:t xml:space="preserve">        </w:t>
            </w:r>
            <w:r w:rsidRPr="006C0563">
              <w:rPr>
                <w:lang w:val="es-ES"/>
              </w:rPr>
              <w:t>Total repuestos</w:t>
            </w:r>
            <w:r>
              <w:rPr>
                <w:lang w:val="es-ES"/>
              </w:rPr>
              <w:t>:</w:t>
            </w:r>
            <w:r w:rsidR="00152B4C" w:rsidRPr="00152B4C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 xml:space="preserve"> </w:t>
            </w:r>
            <w:r w:rsidR="000B0126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$</w:t>
            </w:r>
            <w:r w:rsidR="00D47A53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{</w:t>
            </w:r>
            <w:proofErr w:type="spellStart"/>
            <w:r w:rsidR="004A321F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totRep</w:t>
            </w:r>
            <w:proofErr w:type="spellEnd"/>
            <w:r w:rsidR="00D47A53">
              <w:rPr>
                <w:rFonts w:ascii="Consolas" w:hAnsi="Consolas" w:cs="Consolas"/>
                <w:color w:val="24292E"/>
                <w:sz w:val="20"/>
                <w:szCs w:val="20"/>
                <w:lang w:val="es-ES"/>
              </w:rPr>
              <w:t>}</w:t>
            </w:r>
          </w:p>
          <w:p w14:paraId="1B0EBEC6" w14:textId="2F805A77" w:rsidR="006C0563" w:rsidRPr="006C0563" w:rsidRDefault="006C0563" w:rsidP="006C0563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                                                                                                </w:t>
            </w:r>
            <w:r w:rsidR="00A5435E">
              <w:rPr>
                <w:lang w:val="es-ES"/>
              </w:rPr>
              <w:t xml:space="preserve">                          </w:t>
            </w:r>
            <w:r w:rsidR="00334FC1">
              <w:rPr>
                <w:lang w:val="es-ES"/>
              </w:rPr>
              <w:t xml:space="preserve"> </w:t>
            </w:r>
            <w:r>
              <w:rPr>
                <w:lang w:val="es-ES"/>
              </w:rPr>
              <w:t>Total:</w:t>
            </w:r>
            <w:r w:rsidR="00152B4C"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</w:t>
            </w:r>
            <w:r w:rsidR="000B0126">
              <w:rPr>
                <w:rFonts w:ascii="Consolas" w:hAnsi="Consolas" w:cs="Consolas"/>
                <w:color w:val="24292E"/>
                <w:sz w:val="20"/>
                <w:szCs w:val="20"/>
              </w:rPr>
              <w:t>$</w:t>
            </w:r>
            <w:r w:rsidR="00D47A53">
              <w:rPr>
                <w:rFonts w:ascii="Consolas" w:hAnsi="Consolas" w:cs="Consolas"/>
                <w:color w:val="24292E"/>
                <w:sz w:val="20"/>
                <w:szCs w:val="20"/>
              </w:rPr>
              <w:t>{</w:t>
            </w:r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total</w:t>
            </w:r>
            <w:r w:rsidR="00D47A53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6C0563" w:rsidRPr="006C0563" w14:paraId="3D215D6C" w14:textId="77777777" w:rsidTr="00110935">
        <w:tblPrEx>
          <w:tblBorders>
            <w:insideH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50"/>
        </w:trPr>
        <w:tc>
          <w:tcPr>
            <w:tcW w:w="9352" w:type="dxa"/>
            <w:gridSpan w:val="4"/>
          </w:tcPr>
          <w:p w14:paraId="2676F853" w14:textId="77777777" w:rsidR="006C0563" w:rsidRPr="006C0563" w:rsidRDefault="006C0563" w:rsidP="00AF2E58">
            <w:pPr>
              <w:rPr>
                <w:lang w:val="es-ES"/>
              </w:rPr>
            </w:pPr>
          </w:p>
        </w:tc>
      </w:tr>
      <w:tr w:rsidR="000E4A44" w14:paraId="7F8D7930" w14:textId="77777777" w:rsidTr="00110935">
        <w:tblPrEx>
          <w:tblBorders>
            <w:insideH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360"/>
        </w:trPr>
        <w:tc>
          <w:tcPr>
            <w:tcW w:w="9350" w:type="dxa"/>
            <w:gridSpan w:val="4"/>
          </w:tcPr>
          <w:p w14:paraId="461DC7F9" w14:textId="342626B7" w:rsidR="000E4A44" w:rsidRDefault="006C0563" w:rsidP="005A6175">
            <w:proofErr w:type="spellStart"/>
            <w:r>
              <w:t>Observaciones</w:t>
            </w:r>
            <w:proofErr w:type="spellEnd"/>
            <w:r w:rsidR="002245D3">
              <w:t xml:space="preserve">: </w:t>
            </w:r>
            <w:r w:rsidR="000B0126">
              <w:t xml:space="preserve"> </w:t>
            </w:r>
            <w:r w:rsidR="00D47A53"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proofErr w:type="spellStart"/>
            <w:r w:rsidR="004A321F">
              <w:rPr>
                <w:rFonts w:ascii="Consolas" w:hAnsi="Consolas" w:cs="Consolas"/>
                <w:color w:val="24292E"/>
                <w:sz w:val="20"/>
                <w:szCs w:val="20"/>
              </w:rPr>
              <w:t>observaciones</w:t>
            </w:r>
            <w:proofErr w:type="spellEnd"/>
            <w:r w:rsidR="00D47A53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4C12DC" w14:paraId="51804402" w14:textId="77777777" w:rsidTr="00110935">
        <w:tblPrEx>
          <w:tblBorders>
            <w:insideH w:val="none" w:sz="0" w:space="0" w:color="auto"/>
          </w:tblBorders>
          <w:tblLook w:val="01E0" w:firstRow="1" w:lastRow="1" w:firstColumn="1" w:lastColumn="1" w:noHBand="0" w:noVBand="0"/>
        </w:tblPrEx>
        <w:trPr>
          <w:trHeight w:hRule="exact" w:val="73"/>
        </w:trPr>
        <w:tc>
          <w:tcPr>
            <w:tcW w:w="9350" w:type="dxa"/>
            <w:gridSpan w:val="4"/>
          </w:tcPr>
          <w:p w14:paraId="716F2F8E" w14:textId="77777777" w:rsidR="004C12DC" w:rsidRDefault="004C12DC" w:rsidP="00DD2360"/>
        </w:tc>
      </w:tr>
    </w:tbl>
    <w:p w14:paraId="40BDF072" w14:textId="77777777" w:rsidR="00AF4879" w:rsidRDefault="00AF4879" w:rsidP="006C0563"/>
    <w:sectPr w:rsidR="00AF4879" w:rsidSect="000F7401">
      <w:pgSz w:w="12240" w:h="15840"/>
      <w:pgMar w:top="936" w:right="1440" w:bottom="936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A81AA" w14:textId="77777777" w:rsidR="00CA445A" w:rsidRDefault="00CA445A" w:rsidP="000C4167">
      <w:r>
        <w:separator/>
      </w:r>
    </w:p>
  </w:endnote>
  <w:endnote w:type="continuationSeparator" w:id="0">
    <w:p w14:paraId="4E00C8A8" w14:textId="77777777" w:rsidR="00CA445A" w:rsidRDefault="00CA445A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02DEE" w14:textId="77777777" w:rsidR="00CA445A" w:rsidRDefault="00CA445A" w:rsidP="000C4167">
      <w:r>
        <w:separator/>
      </w:r>
    </w:p>
  </w:footnote>
  <w:footnote w:type="continuationSeparator" w:id="0">
    <w:p w14:paraId="7506DEC0" w14:textId="77777777" w:rsidR="00CA445A" w:rsidRDefault="00CA445A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3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36F94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020C"/>
    <w:rsid w:val="00072F55"/>
    <w:rsid w:val="00073469"/>
    <w:rsid w:val="00076D30"/>
    <w:rsid w:val="00077043"/>
    <w:rsid w:val="000845CA"/>
    <w:rsid w:val="0008639B"/>
    <w:rsid w:val="00086D04"/>
    <w:rsid w:val="00090F92"/>
    <w:rsid w:val="00091253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0126"/>
    <w:rsid w:val="000B12D9"/>
    <w:rsid w:val="000B215A"/>
    <w:rsid w:val="000B35C3"/>
    <w:rsid w:val="000B6E44"/>
    <w:rsid w:val="000C3407"/>
    <w:rsid w:val="000C34B1"/>
    <w:rsid w:val="000C4167"/>
    <w:rsid w:val="000D102F"/>
    <w:rsid w:val="000D4DFC"/>
    <w:rsid w:val="000D57D2"/>
    <w:rsid w:val="000E0472"/>
    <w:rsid w:val="000E4A44"/>
    <w:rsid w:val="000E5FA2"/>
    <w:rsid w:val="000F0C20"/>
    <w:rsid w:val="000F3761"/>
    <w:rsid w:val="000F7401"/>
    <w:rsid w:val="00101367"/>
    <w:rsid w:val="001022A3"/>
    <w:rsid w:val="0010282E"/>
    <w:rsid w:val="00104F8A"/>
    <w:rsid w:val="00107CA6"/>
    <w:rsid w:val="00110047"/>
    <w:rsid w:val="00110935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2B4C"/>
    <w:rsid w:val="00154121"/>
    <w:rsid w:val="001549D6"/>
    <w:rsid w:val="00156B76"/>
    <w:rsid w:val="00160F1F"/>
    <w:rsid w:val="00163689"/>
    <w:rsid w:val="00172D5F"/>
    <w:rsid w:val="001818A7"/>
    <w:rsid w:val="00182A89"/>
    <w:rsid w:val="001865ED"/>
    <w:rsid w:val="00187A75"/>
    <w:rsid w:val="0019217C"/>
    <w:rsid w:val="00192944"/>
    <w:rsid w:val="0019366C"/>
    <w:rsid w:val="0019510C"/>
    <w:rsid w:val="00195ACE"/>
    <w:rsid w:val="0019645B"/>
    <w:rsid w:val="001A1100"/>
    <w:rsid w:val="001A1686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17A9F"/>
    <w:rsid w:val="002207FD"/>
    <w:rsid w:val="00222C52"/>
    <w:rsid w:val="00223F24"/>
    <w:rsid w:val="002242E3"/>
    <w:rsid w:val="002245D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535C"/>
    <w:rsid w:val="00284D52"/>
    <w:rsid w:val="00285C7B"/>
    <w:rsid w:val="002870FE"/>
    <w:rsid w:val="00291427"/>
    <w:rsid w:val="002966A5"/>
    <w:rsid w:val="002A079A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D6966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34FC1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282E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321F"/>
    <w:rsid w:val="004A71D7"/>
    <w:rsid w:val="004B470E"/>
    <w:rsid w:val="004B60D8"/>
    <w:rsid w:val="004B6929"/>
    <w:rsid w:val="004B6D32"/>
    <w:rsid w:val="004B77D0"/>
    <w:rsid w:val="004C12DC"/>
    <w:rsid w:val="004C2012"/>
    <w:rsid w:val="004C2BEF"/>
    <w:rsid w:val="004C5806"/>
    <w:rsid w:val="004D29AC"/>
    <w:rsid w:val="004D2FD5"/>
    <w:rsid w:val="004D4429"/>
    <w:rsid w:val="004D7955"/>
    <w:rsid w:val="004E0B57"/>
    <w:rsid w:val="004E0F88"/>
    <w:rsid w:val="004E1EC8"/>
    <w:rsid w:val="004E1F76"/>
    <w:rsid w:val="004E2B77"/>
    <w:rsid w:val="004E3C5A"/>
    <w:rsid w:val="004E563E"/>
    <w:rsid w:val="004E7E4A"/>
    <w:rsid w:val="004F0746"/>
    <w:rsid w:val="004F1478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5102F"/>
    <w:rsid w:val="0055137E"/>
    <w:rsid w:val="00552BC1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4EBB"/>
    <w:rsid w:val="005E7DDF"/>
    <w:rsid w:val="005F17DE"/>
    <w:rsid w:val="005F19A4"/>
    <w:rsid w:val="005F37ED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62AE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53C1"/>
    <w:rsid w:val="006A06CF"/>
    <w:rsid w:val="006A0E5E"/>
    <w:rsid w:val="006A0E99"/>
    <w:rsid w:val="006A183A"/>
    <w:rsid w:val="006A7C12"/>
    <w:rsid w:val="006B23DE"/>
    <w:rsid w:val="006B2D90"/>
    <w:rsid w:val="006B51C6"/>
    <w:rsid w:val="006C0563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6F3FCB"/>
    <w:rsid w:val="0070052A"/>
    <w:rsid w:val="00704927"/>
    <w:rsid w:val="00707D91"/>
    <w:rsid w:val="00712B47"/>
    <w:rsid w:val="00716018"/>
    <w:rsid w:val="007161D8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44E7"/>
    <w:rsid w:val="007A51E4"/>
    <w:rsid w:val="007B090C"/>
    <w:rsid w:val="007B0FA1"/>
    <w:rsid w:val="007B34A1"/>
    <w:rsid w:val="007B533C"/>
    <w:rsid w:val="007B6EE9"/>
    <w:rsid w:val="007B7896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4D60"/>
    <w:rsid w:val="008656E9"/>
    <w:rsid w:val="00865FF4"/>
    <w:rsid w:val="00870B98"/>
    <w:rsid w:val="0087129E"/>
    <w:rsid w:val="00880B67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0F17"/>
    <w:rsid w:val="008D285D"/>
    <w:rsid w:val="008D5953"/>
    <w:rsid w:val="008E0257"/>
    <w:rsid w:val="008E0981"/>
    <w:rsid w:val="008E243D"/>
    <w:rsid w:val="008E5193"/>
    <w:rsid w:val="008E5332"/>
    <w:rsid w:val="008E7F63"/>
    <w:rsid w:val="008F629D"/>
    <w:rsid w:val="00900750"/>
    <w:rsid w:val="009008FA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15C2"/>
    <w:rsid w:val="0095217E"/>
    <w:rsid w:val="00953D72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1FE7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6ADA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5435E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5B40"/>
    <w:rsid w:val="00AD60F4"/>
    <w:rsid w:val="00AE04D9"/>
    <w:rsid w:val="00AE12B7"/>
    <w:rsid w:val="00AE287F"/>
    <w:rsid w:val="00AE3096"/>
    <w:rsid w:val="00AE3ED5"/>
    <w:rsid w:val="00AE44E0"/>
    <w:rsid w:val="00AE683C"/>
    <w:rsid w:val="00AE75CD"/>
    <w:rsid w:val="00AE7F0C"/>
    <w:rsid w:val="00AF2E58"/>
    <w:rsid w:val="00AF4879"/>
    <w:rsid w:val="00AF4900"/>
    <w:rsid w:val="00AF5ABE"/>
    <w:rsid w:val="00AF5D62"/>
    <w:rsid w:val="00AF662E"/>
    <w:rsid w:val="00B0139C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27DAA"/>
    <w:rsid w:val="00B27F7D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4953"/>
    <w:rsid w:val="00B6580F"/>
    <w:rsid w:val="00B665C6"/>
    <w:rsid w:val="00B668BD"/>
    <w:rsid w:val="00B66929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3547"/>
    <w:rsid w:val="00C25826"/>
    <w:rsid w:val="00C31EF7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45A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47A53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F2B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7BE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1F19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60498"/>
    <w:rsid w:val="00E63B89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E03"/>
    <w:rsid w:val="00EB22BE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4906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3714F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3148"/>
    <w:rsid w:val="00FA632E"/>
    <w:rsid w:val="00FA687E"/>
    <w:rsid w:val="00FA75EB"/>
    <w:rsid w:val="00FA7745"/>
    <w:rsid w:val="00FB076C"/>
    <w:rsid w:val="00FB17DA"/>
    <w:rsid w:val="00FB4B83"/>
    <w:rsid w:val="00FB5D18"/>
    <w:rsid w:val="00FC008D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58D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06DDF3"/>
  <w15:docId w15:val="{0D154CD3-6140-1745-B845-5079F611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semiHidden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uelc/Library/Containers/com.microsoft.Word/Data/Library/Application%20Support/Microsoft/Office/16.0/DTS/Search/%7bCCB3B885-5A48-A84F-B6B8-F583FE351021%7dtf0280565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42CC2B-F749-2D49-838F-1A320245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{CCB3B885-5A48-A84F-B6B8-F583FE351021}tf02805656.dotx</Template>
  <TotalTime>3812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Corrales</dc:creator>
  <cp:lastModifiedBy>Manuel Corrales</cp:lastModifiedBy>
  <cp:revision>37</cp:revision>
  <dcterms:created xsi:type="dcterms:W3CDTF">2019-11-14T11:20:00Z</dcterms:created>
  <dcterms:modified xsi:type="dcterms:W3CDTF">2019-12-02T22:20:00Z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